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656A" w14:textId="499B7BD7" w:rsidR="00FA6B62" w:rsidRDefault="00CF7D96" w:rsidP="00A45987">
      <w:pPr>
        <w:pStyle w:val="Title"/>
        <w:jc w:val="center"/>
      </w:pPr>
      <w:sdt>
        <w:sdtPr>
          <w:alias w:val="Your Name"/>
          <w:tag w:val=""/>
          <w:id w:val="1949420582"/>
          <w:placeholder>
            <w:docPart w:val="87AF83BA0F404380841A450AFEA250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650D">
            <w:t>Han</w:t>
          </w:r>
          <w:r w:rsidR="00410DFA">
            <w:t xml:space="preserve"> </w:t>
          </w:r>
          <w:r w:rsidR="00375613">
            <w:t xml:space="preserve">Daniel </w:t>
          </w:r>
          <w:r w:rsidR="00410DFA">
            <w:t>Lee</w:t>
          </w:r>
        </w:sdtContent>
      </w:sdt>
    </w:p>
    <w:p w14:paraId="151764A8" w14:textId="1BD01A96" w:rsidR="00FA6B62" w:rsidRPr="00637CC9" w:rsidRDefault="00637CC9" w:rsidP="003F755E">
      <w:pPr>
        <w:tabs>
          <w:tab w:val="center" w:pos="5400"/>
          <w:tab w:val="left" w:pos="9810"/>
        </w:tabs>
        <w:spacing w:after="120"/>
        <w:rPr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230B3D">
        <w:rPr>
          <w:sz w:val="22"/>
          <w:szCs w:val="22"/>
        </w:rPr>
        <w:t>813-369-4575</w:t>
      </w:r>
      <w:r w:rsidR="0007254B">
        <w:rPr>
          <w:sz w:val="22"/>
          <w:szCs w:val="22"/>
        </w:rPr>
        <w:t xml:space="preserve"> | l</w:t>
      </w:r>
      <w:r w:rsidR="0007254B" w:rsidRPr="0007254B">
        <w:rPr>
          <w:sz w:val="22"/>
          <w:szCs w:val="22"/>
        </w:rPr>
        <w:t>ee46.myweb.usf.edu</w:t>
      </w:r>
      <w:r w:rsidR="00230B3D">
        <w:rPr>
          <w:sz w:val="22"/>
          <w:szCs w:val="22"/>
        </w:rPr>
        <w:t xml:space="preserve"> </w:t>
      </w:r>
      <w:r w:rsidR="00230B3D" w:rsidRPr="007A4C39">
        <w:rPr>
          <w:sz w:val="22"/>
          <w:szCs w:val="22"/>
        </w:rPr>
        <w:t>| </w:t>
      </w:r>
      <w:sdt>
        <w:sdtPr>
          <w:rPr>
            <w:sz w:val="22"/>
            <w:szCs w:val="22"/>
          </w:rPr>
          <w:alias w:val="Email"/>
          <w:tag w:val=""/>
          <w:id w:val="1475791609"/>
          <w:placeholder>
            <w:docPart w:val="9BC2DEBC2DB3495DAF1A8DF256CE4C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30B3D" w:rsidRPr="007A4C39">
            <w:rPr>
              <w:sz w:val="22"/>
              <w:szCs w:val="22"/>
            </w:rPr>
            <w:t>lee46@usf.edu</w:t>
          </w:r>
        </w:sdtContent>
      </w:sdt>
      <w:r w:rsidR="00230B3D" w:rsidRPr="007A4C39">
        <w:rPr>
          <w:sz w:val="22"/>
          <w:szCs w:val="22"/>
        </w:rPr>
        <w:t xml:space="preserve"> </w:t>
      </w:r>
    </w:p>
    <w:p w14:paraId="3D7D5002" w14:textId="77777777" w:rsidR="00637CC9" w:rsidRDefault="00637CC9" w:rsidP="00094C69">
      <w:pPr>
        <w:pStyle w:val="SectionHeading"/>
        <w:spacing w:before="0" w:after="120"/>
      </w:pPr>
      <w:r>
        <w:rPr>
          <w:szCs w:val="24"/>
        </w:rPr>
        <w:t>Objective</w:t>
      </w:r>
    </w:p>
    <w:p w14:paraId="42E11425" w14:textId="5606304D" w:rsidR="00315EC4" w:rsidRDefault="00356097" w:rsidP="006D180C">
      <w:pPr>
        <w:pStyle w:val="Heading2"/>
        <w:shd w:val="clear" w:color="auto" w:fill="FFFFFF"/>
        <w:spacing w:before="0" w:after="168" w:line="319" w:lineRule="atLeast"/>
        <w:ind w:firstLine="720"/>
        <w:rPr>
          <w:sz w:val="25"/>
          <w:szCs w:val="25"/>
        </w:rPr>
      </w:pPr>
      <w:r>
        <w:rPr>
          <w:sz w:val="25"/>
          <w:szCs w:val="25"/>
        </w:rPr>
        <w:t xml:space="preserve">Pursuing </w:t>
      </w:r>
      <w:r w:rsidR="00D12203">
        <w:rPr>
          <w:sz w:val="25"/>
          <w:szCs w:val="25"/>
        </w:rPr>
        <w:t>a technology-oriented career trans</w:t>
      </w:r>
      <w:bookmarkStart w:id="0" w:name="_GoBack"/>
      <w:bookmarkEnd w:id="0"/>
      <w:r w:rsidR="00D12203">
        <w:rPr>
          <w:sz w:val="25"/>
          <w:szCs w:val="25"/>
        </w:rPr>
        <w:t>ition.</w:t>
      </w:r>
    </w:p>
    <w:p w14:paraId="2CEB003D" w14:textId="77777777" w:rsidR="00F20AFA" w:rsidRPr="00F20AFA" w:rsidRDefault="00F20AFA" w:rsidP="00F20AFA"/>
    <w:p w14:paraId="5AD68ED1" w14:textId="0FC530D0" w:rsidR="00F6223F" w:rsidRDefault="00F6223F" w:rsidP="00594C3D">
      <w:pPr>
        <w:pStyle w:val="SectionHeading"/>
        <w:spacing w:before="0" w:after="120"/>
      </w:pPr>
      <w:r w:rsidRPr="00F6223F">
        <w:rPr>
          <w:szCs w:val="24"/>
        </w:rPr>
        <w:t>Education</w:t>
      </w:r>
    </w:p>
    <w:p w14:paraId="00AF871B" w14:textId="6B927D2B" w:rsidR="00375613" w:rsidRPr="00375613" w:rsidRDefault="00375613" w:rsidP="00375613">
      <w:pPr>
        <w:pStyle w:val="ListBullet"/>
        <w:numPr>
          <w:ilvl w:val="0"/>
          <w:numId w:val="10"/>
        </w:numPr>
        <w:rPr>
          <w:i/>
          <w:iCs/>
          <w:sz w:val="24"/>
          <w:szCs w:val="24"/>
        </w:rPr>
      </w:pPr>
      <w:r w:rsidRPr="00EE15A8">
        <w:rPr>
          <w:iCs/>
          <w:sz w:val="24"/>
          <w:szCs w:val="24"/>
        </w:rPr>
        <w:t xml:space="preserve">Bachelor of Science in </w:t>
      </w:r>
      <w:r>
        <w:rPr>
          <w:iCs/>
          <w:sz w:val="24"/>
          <w:szCs w:val="24"/>
        </w:rPr>
        <w:t>Computer Science</w:t>
      </w:r>
      <w:r w:rsidRPr="00EE15A8">
        <w:rPr>
          <w:i/>
          <w:iCs/>
          <w:sz w:val="24"/>
          <w:szCs w:val="24"/>
        </w:rPr>
        <w:t> - University o</w:t>
      </w:r>
      <w:r>
        <w:rPr>
          <w:i/>
          <w:iCs/>
          <w:sz w:val="24"/>
          <w:szCs w:val="24"/>
        </w:rPr>
        <w:t>f</w:t>
      </w:r>
      <w:r w:rsidRPr="00EE15A8">
        <w:rPr>
          <w:i/>
          <w:iCs/>
          <w:sz w:val="24"/>
          <w:szCs w:val="24"/>
        </w:rPr>
        <w:t xml:space="preserve"> Florida </w:t>
      </w:r>
      <w:r>
        <w:rPr>
          <w:i/>
          <w:iCs/>
          <w:sz w:val="24"/>
          <w:szCs w:val="24"/>
        </w:rPr>
        <w:t xml:space="preserve">Online </w:t>
      </w:r>
      <w:r w:rsidRPr="00EE15A8">
        <w:rPr>
          <w:i/>
          <w:iCs/>
          <w:sz w:val="24"/>
          <w:szCs w:val="24"/>
        </w:rPr>
        <w:t>(20</w:t>
      </w:r>
      <w:r>
        <w:rPr>
          <w:i/>
          <w:iCs/>
          <w:sz w:val="24"/>
          <w:szCs w:val="24"/>
        </w:rPr>
        <w:t>20</w:t>
      </w:r>
      <w:r w:rsidRPr="00EE15A8">
        <w:rPr>
          <w:i/>
          <w:iCs/>
          <w:sz w:val="24"/>
          <w:szCs w:val="24"/>
        </w:rPr>
        <w:t xml:space="preserve"> Jan – </w:t>
      </w:r>
      <w:r>
        <w:rPr>
          <w:i/>
          <w:iCs/>
          <w:sz w:val="24"/>
          <w:szCs w:val="24"/>
        </w:rPr>
        <w:t>Present</w:t>
      </w:r>
      <w:r w:rsidRPr="00EE15A8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GPA – </w:t>
      </w:r>
      <w:r w:rsidR="00D12203">
        <w:rPr>
          <w:i/>
          <w:iCs/>
          <w:sz w:val="24"/>
          <w:szCs w:val="24"/>
        </w:rPr>
        <w:t>3.25</w:t>
      </w:r>
    </w:p>
    <w:p w14:paraId="09CC71D7" w14:textId="5A3F3AB5" w:rsidR="00203E3C" w:rsidRDefault="00375613" w:rsidP="001E7267">
      <w:pPr>
        <w:pStyle w:val="ListBullet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Master of Business Analytics and Information System</w:t>
      </w:r>
      <w:r w:rsidRPr="00EE15A8">
        <w:rPr>
          <w:i/>
          <w:iCs/>
          <w:sz w:val="24"/>
          <w:szCs w:val="24"/>
        </w:rPr>
        <w:t> - University of South Florida (201</w:t>
      </w:r>
      <w:r>
        <w:rPr>
          <w:i/>
          <w:iCs/>
          <w:sz w:val="24"/>
          <w:szCs w:val="24"/>
        </w:rPr>
        <w:t>9</w:t>
      </w:r>
      <w:r w:rsidRPr="00EE15A8">
        <w:rPr>
          <w:i/>
          <w:iCs/>
          <w:sz w:val="24"/>
          <w:szCs w:val="24"/>
        </w:rPr>
        <w:t xml:space="preserve"> </w:t>
      </w:r>
      <w:r w:rsidR="00A72811">
        <w:rPr>
          <w:i/>
          <w:iCs/>
          <w:sz w:val="24"/>
          <w:szCs w:val="24"/>
        </w:rPr>
        <w:t>Jan</w:t>
      </w:r>
      <w:r w:rsidRPr="00EE15A8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Present</w:t>
      </w:r>
      <w:r w:rsidRPr="00EE15A8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GPA – 3.66</w:t>
      </w:r>
    </w:p>
    <w:p w14:paraId="46BC12B6" w14:textId="381438EE" w:rsidR="00D12203" w:rsidRPr="00D12203" w:rsidRDefault="00D12203" w:rsidP="00D12203">
      <w:pPr>
        <w:pStyle w:val="ListBullet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Master’s degree</w:t>
      </w:r>
      <w:r w:rsidRPr="00EE15A8">
        <w:rPr>
          <w:iCs/>
          <w:sz w:val="24"/>
          <w:szCs w:val="24"/>
        </w:rPr>
        <w:t xml:space="preserve"> in Account</w:t>
      </w:r>
      <w:r>
        <w:rPr>
          <w:iCs/>
          <w:sz w:val="24"/>
          <w:szCs w:val="24"/>
        </w:rPr>
        <w:t>ancy</w:t>
      </w:r>
      <w:r w:rsidRPr="00EE15A8">
        <w:rPr>
          <w:i/>
          <w:iCs/>
          <w:sz w:val="24"/>
          <w:szCs w:val="24"/>
        </w:rPr>
        <w:t> - University of South Florida (2013 Jan – 2017 May)</w:t>
      </w:r>
      <w:r>
        <w:rPr>
          <w:i/>
          <w:iCs/>
          <w:sz w:val="24"/>
          <w:szCs w:val="24"/>
        </w:rPr>
        <w:t xml:space="preserve"> GPA – 3.36</w:t>
      </w:r>
    </w:p>
    <w:p w14:paraId="7431CC8D" w14:textId="4E74E905" w:rsidR="006C5251" w:rsidRDefault="0018422A" w:rsidP="006C5251">
      <w:pPr>
        <w:pStyle w:val="ListBullet"/>
        <w:numPr>
          <w:ilvl w:val="0"/>
          <w:numId w:val="10"/>
        </w:numPr>
        <w:rPr>
          <w:i/>
          <w:iCs/>
          <w:sz w:val="24"/>
          <w:szCs w:val="24"/>
        </w:rPr>
      </w:pPr>
      <w:r w:rsidRPr="00EE15A8">
        <w:rPr>
          <w:iCs/>
          <w:sz w:val="24"/>
          <w:szCs w:val="24"/>
        </w:rPr>
        <w:t>Bachelor of Science in Accounting</w:t>
      </w:r>
      <w:r w:rsidRPr="00EE15A8">
        <w:rPr>
          <w:i/>
          <w:iCs/>
          <w:sz w:val="24"/>
          <w:szCs w:val="24"/>
        </w:rPr>
        <w:t> </w:t>
      </w:r>
      <w:r w:rsidR="0029078F" w:rsidRPr="00EE15A8">
        <w:rPr>
          <w:i/>
          <w:iCs/>
          <w:sz w:val="24"/>
          <w:szCs w:val="24"/>
        </w:rPr>
        <w:t xml:space="preserve">- </w:t>
      </w:r>
      <w:r w:rsidR="00A30B7D" w:rsidRPr="00EE15A8">
        <w:rPr>
          <w:i/>
          <w:iCs/>
          <w:sz w:val="24"/>
          <w:szCs w:val="24"/>
        </w:rPr>
        <w:t xml:space="preserve">University of South Florida </w:t>
      </w:r>
      <w:r w:rsidRPr="00EE15A8">
        <w:rPr>
          <w:i/>
          <w:iCs/>
          <w:sz w:val="24"/>
          <w:szCs w:val="24"/>
        </w:rPr>
        <w:t>(2013 Jan – 2017 May)</w:t>
      </w:r>
      <w:r w:rsidR="00EB371E">
        <w:rPr>
          <w:i/>
          <w:iCs/>
          <w:sz w:val="24"/>
          <w:szCs w:val="24"/>
        </w:rPr>
        <w:t xml:space="preserve"> GPA – 3.54</w:t>
      </w:r>
    </w:p>
    <w:p w14:paraId="761C3BE1" w14:textId="77777777" w:rsidR="00F20AFA" w:rsidRDefault="00F20AFA" w:rsidP="00F20AFA">
      <w:pPr>
        <w:pStyle w:val="ListBullet"/>
        <w:numPr>
          <w:ilvl w:val="0"/>
          <w:numId w:val="0"/>
        </w:numPr>
        <w:ind w:left="720"/>
        <w:rPr>
          <w:i/>
          <w:iCs/>
          <w:sz w:val="24"/>
          <w:szCs w:val="24"/>
        </w:rPr>
      </w:pPr>
    </w:p>
    <w:p w14:paraId="1A3D3DA1" w14:textId="77777777" w:rsidR="00D12203" w:rsidRDefault="00D12203" w:rsidP="00D12203">
      <w:pPr>
        <w:pStyle w:val="SectionHeading"/>
        <w:spacing w:before="240" w:after="120"/>
        <w:rPr>
          <w:szCs w:val="24"/>
        </w:rPr>
      </w:pPr>
      <w:r>
        <w:rPr>
          <w:szCs w:val="24"/>
        </w:rPr>
        <w:t>Experience</w:t>
      </w:r>
    </w:p>
    <w:p w14:paraId="3A71F65F" w14:textId="77777777" w:rsidR="00D12203" w:rsidRDefault="00D12203" w:rsidP="00D12203">
      <w:pPr>
        <w:pStyle w:val="ListBullet"/>
        <w:numPr>
          <w:ilvl w:val="0"/>
          <w:numId w:val="10"/>
        </w:numPr>
        <w:spacing w:after="1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Tax Auditor II – Florida Department of Revenue (2017 Dec - Present)</w:t>
      </w:r>
    </w:p>
    <w:p w14:paraId="41056CC9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Reviewed the sales tax returns and accounting records to determine compliance with Florida rules and statutes.</w:t>
      </w:r>
    </w:p>
    <w:p w14:paraId="082B1F6F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Performed data entry task with taxpayer’s accounting data and Use various excel functions such as </w:t>
      </w:r>
      <w:proofErr w:type="spellStart"/>
      <w:r>
        <w:rPr>
          <w:sz w:val="22"/>
          <w:szCs w:val="22"/>
        </w:rPr>
        <w:t>Vlookup</w:t>
      </w:r>
      <w:proofErr w:type="spellEnd"/>
      <w:r>
        <w:rPr>
          <w:sz w:val="22"/>
          <w:szCs w:val="22"/>
        </w:rPr>
        <w:t xml:space="preserve"> and Nested-If function to perform the most effective and accurate audits.</w:t>
      </w:r>
    </w:p>
    <w:p w14:paraId="79619294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C</w:t>
      </w:r>
      <w:r w:rsidRPr="004B0223">
        <w:rPr>
          <w:sz w:val="22"/>
          <w:szCs w:val="22"/>
        </w:rPr>
        <w:t>ompute tax assessments or refund adjustments</w:t>
      </w:r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WinFMT</w:t>
      </w:r>
      <w:proofErr w:type="spellEnd"/>
    </w:p>
    <w:p w14:paraId="2F412CE1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Perform audit tasks with using software such as </w:t>
      </w:r>
      <w:proofErr w:type="spellStart"/>
      <w:r>
        <w:rPr>
          <w:sz w:val="22"/>
          <w:szCs w:val="22"/>
        </w:rPr>
        <w:t>WinFMT</w:t>
      </w:r>
      <w:proofErr w:type="spellEnd"/>
      <w:r>
        <w:rPr>
          <w:sz w:val="22"/>
          <w:szCs w:val="22"/>
        </w:rPr>
        <w:t xml:space="preserve"> and SAP.</w:t>
      </w:r>
    </w:p>
    <w:p w14:paraId="726389FA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Performed pre-audit analyses and developed audit plans and procedures to establish the most effective manner to conduct the audits.</w:t>
      </w:r>
    </w:p>
    <w:p w14:paraId="6FB13EA4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Prepared detailed reports of audit findings.</w:t>
      </w:r>
    </w:p>
    <w:p w14:paraId="7DBD1F79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Conducted closing conferences with taxpayers to secure sound agreements with taxpayers on audit result. </w:t>
      </w:r>
    </w:p>
    <w:p w14:paraId="5B6D5593" w14:textId="77777777" w:rsidR="00D12203" w:rsidRDefault="00D12203" w:rsidP="00D12203">
      <w:pPr>
        <w:pStyle w:val="ListBullet"/>
        <w:numPr>
          <w:ilvl w:val="0"/>
          <w:numId w:val="10"/>
        </w:numPr>
        <w:spacing w:after="1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Tax Accounting Intern – Ironman (2017 Sept - 2017 Dec)</w:t>
      </w:r>
    </w:p>
    <w:p w14:paraId="0C78C28B" w14:textId="77777777" w:rsidR="00D12203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Prepare the calculation for Value Added Tax for international entities of Ironman.</w:t>
      </w:r>
    </w:p>
    <w:p w14:paraId="0FCC15AE" w14:textId="77777777" w:rsidR="00D12203" w:rsidRPr="00A30B7D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Prepare the calculation of State Sales Tax for domestic entities of Ironman.</w:t>
      </w:r>
    </w:p>
    <w:p w14:paraId="23687D1E" w14:textId="77777777" w:rsidR="00D12203" w:rsidRDefault="00D12203" w:rsidP="00D12203">
      <w:pPr>
        <w:pStyle w:val="ListBullet"/>
        <w:numPr>
          <w:ilvl w:val="0"/>
          <w:numId w:val="10"/>
        </w:numPr>
        <w:spacing w:after="1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Tax Analyst Intern – Collabera, Inc for an assignment at Citi Group (2017 Jan -May)</w:t>
      </w:r>
    </w:p>
    <w:p w14:paraId="7A94B79E" w14:textId="77777777" w:rsidR="00D12203" w:rsidRPr="00A30B7D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 w:rsidRPr="00A30B7D">
        <w:rPr>
          <w:sz w:val="22"/>
          <w:szCs w:val="22"/>
        </w:rPr>
        <w:t xml:space="preserve">Prepare trust returns </w:t>
      </w:r>
      <w:r>
        <w:rPr>
          <w:sz w:val="22"/>
          <w:szCs w:val="22"/>
        </w:rPr>
        <w:t>Form 1041 for</w:t>
      </w:r>
      <w:r w:rsidRPr="00A30B7D">
        <w:rPr>
          <w:sz w:val="22"/>
          <w:szCs w:val="22"/>
        </w:rPr>
        <w:t xml:space="preserve"> trustees of Citi Group.</w:t>
      </w:r>
    </w:p>
    <w:p w14:paraId="365532CB" w14:textId="77777777" w:rsidR="00D12203" w:rsidRPr="00094C69" w:rsidRDefault="00D12203" w:rsidP="00D12203">
      <w:pPr>
        <w:pStyle w:val="ListBullet"/>
        <w:numPr>
          <w:ilvl w:val="0"/>
          <w:numId w:val="13"/>
        </w:numPr>
        <w:spacing w:after="120"/>
        <w:rPr>
          <w:sz w:val="22"/>
          <w:szCs w:val="22"/>
        </w:rPr>
      </w:pPr>
      <w:r w:rsidRPr="00A30B7D">
        <w:rPr>
          <w:sz w:val="22"/>
          <w:szCs w:val="22"/>
        </w:rPr>
        <w:t xml:space="preserve">Prepare federal, foreign income tax packages and state income tax apportionment packages.  </w:t>
      </w:r>
    </w:p>
    <w:sectPr w:rsidR="00D12203" w:rsidRPr="00094C69" w:rsidSect="00A45987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1D016" w14:textId="77777777" w:rsidR="00CF7D96" w:rsidRDefault="00CF7D96">
      <w:r>
        <w:separator/>
      </w:r>
    </w:p>
    <w:p w14:paraId="1488B60F" w14:textId="77777777" w:rsidR="00CF7D96" w:rsidRDefault="00CF7D96"/>
  </w:endnote>
  <w:endnote w:type="continuationSeparator" w:id="0">
    <w:p w14:paraId="0127CFCA" w14:textId="77777777" w:rsidR="00CF7D96" w:rsidRDefault="00CF7D96">
      <w:r>
        <w:continuationSeparator/>
      </w:r>
    </w:p>
    <w:p w14:paraId="6F5B215E" w14:textId="77777777" w:rsidR="00CF7D96" w:rsidRDefault="00CF7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60E99" w14:textId="1FA80F1F" w:rsidR="00315EC4" w:rsidRDefault="00315EC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A8596" w14:textId="77777777" w:rsidR="00CF7D96" w:rsidRDefault="00CF7D96">
      <w:r>
        <w:separator/>
      </w:r>
    </w:p>
    <w:p w14:paraId="6DC38CC1" w14:textId="77777777" w:rsidR="00CF7D96" w:rsidRDefault="00CF7D96"/>
  </w:footnote>
  <w:footnote w:type="continuationSeparator" w:id="0">
    <w:p w14:paraId="2EB471A0" w14:textId="77777777" w:rsidR="00CF7D96" w:rsidRDefault="00CF7D96">
      <w:r>
        <w:continuationSeparator/>
      </w:r>
    </w:p>
    <w:p w14:paraId="5B77DB7F" w14:textId="77777777" w:rsidR="00CF7D96" w:rsidRDefault="00CF7D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60714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345771C"/>
    <w:multiLevelType w:val="hybridMultilevel"/>
    <w:tmpl w:val="E0CCA92E"/>
    <w:lvl w:ilvl="0" w:tplc="D942708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12EA1"/>
    <w:multiLevelType w:val="hybridMultilevel"/>
    <w:tmpl w:val="3B26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82B"/>
    <w:multiLevelType w:val="hybridMultilevel"/>
    <w:tmpl w:val="A6DE32FC"/>
    <w:lvl w:ilvl="0" w:tplc="BDEA4F1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719D5"/>
    <w:multiLevelType w:val="hybridMultilevel"/>
    <w:tmpl w:val="7828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26CE6"/>
    <w:multiLevelType w:val="hybridMultilevel"/>
    <w:tmpl w:val="E160D6E4"/>
    <w:lvl w:ilvl="0" w:tplc="F5C2C18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8F4FE2"/>
    <w:multiLevelType w:val="hybridMultilevel"/>
    <w:tmpl w:val="904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974A9"/>
    <w:multiLevelType w:val="hybridMultilevel"/>
    <w:tmpl w:val="B728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F6983"/>
    <w:multiLevelType w:val="hybridMultilevel"/>
    <w:tmpl w:val="41E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3B06"/>
    <w:multiLevelType w:val="hybridMultilevel"/>
    <w:tmpl w:val="AAAC10B4"/>
    <w:lvl w:ilvl="0" w:tplc="8D9AC53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76F3F"/>
    <w:multiLevelType w:val="hybridMultilevel"/>
    <w:tmpl w:val="7C7AB144"/>
    <w:lvl w:ilvl="0" w:tplc="45C0601C">
      <w:start w:val="81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8D5FA2"/>
    <w:multiLevelType w:val="hybridMultilevel"/>
    <w:tmpl w:val="3B0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399"/>
    <w:multiLevelType w:val="hybridMultilevel"/>
    <w:tmpl w:val="007A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73D56"/>
    <w:multiLevelType w:val="hybridMultilevel"/>
    <w:tmpl w:val="149888A6"/>
    <w:lvl w:ilvl="0" w:tplc="F658107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5"/>
  </w:num>
  <w:num w:numId="13">
    <w:abstractNumId w:val="1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9"/>
  </w:num>
  <w:num w:numId="33">
    <w:abstractNumId w:val="1"/>
  </w:num>
  <w:num w:numId="34">
    <w:abstractNumId w:val="0"/>
  </w:num>
  <w:num w:numId="35">
    <w:abstractNumId w:val="0"/>
  </w:num>
  <w:num w:numId="36">
    <w:abstractNumId w:val="13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60"/>
    <w:rsid w:val="000203AC"/>
    <w:rsid w:val="0003748D"/>
    <w:rsid w:val="000621A4"/>
    <w:rsid w:val="0007254B"/>
    <w:rsid w:val="000949DC"/>
    <w:rsid w:val="00094C69"/>
    <w:rsid w:val="000D346D"/>
    <w:rsid w:val="00142873"/>
    <w:rsid w:val="00152DB4"/>
    <w:rsid w:val="001577AE"/>
    <w:rsid w:val="00175010"/>
    <w:rsid w:val="0018422A"/>
    <w:rsid w:val="00190C44"/>
    <w:rsid w:val="001B735C"/>
    <w:rsid w:val="001E7267"/>
    <w:rsid w:val="001F572A"/>
    <w:rsid w:val="00203E3C"/>
    <w:rsid w:val="002054C3"/>
    <w:rsid w:val="00230B3D"/>
    <w:rsid w:val="002755FC"/>
    <w:rsid w:val="0029078F"/>
    <w:rsid w:val="002A45E6"/>
    <w:rsid w:val="002A78C8"/>
    <w:rsid w:val="002C7932"/>
    <w:rsid w:val="002C797B"/>
    <w:rsid w:val="002D1793"/>
    <w:rsid w:val="002F26BB"/>
    <w:rsid w:val="002F4EC7"/>
    <w:rsid w:val="00306706"/>
    <w:rsid w:val="003158C9"/>
    <w:rsid w:val="00315EC4"/>
    <w:rsid w:val="00335B8E"/>
    <w:rsid w:val="00337535"/>
    <w:rsid w:val="00356097"/>
    <w:rsid w:val="00361AF8"/>
    <w:rsid w:val="00364031"/>
    <w:rsid w:val="00375613"/>
    <w:rsid w:val="00395182"/>
    <w:rsid w:val="0039582B"/>
    <w:rsid w:val="003A23FF"/>
    <w:rsid w:val="003E6263"/>
    <w:rsid w:val="003F4B86"/>
    <w:rsid w:val="003F755E"/>
    <w:rsid w:val="00410445"/>
    <w:rsid w:val="00410DFA"/>
    <w:rsid w:val="00412D65"/>
    <w:rsid w:val="00432FD2"/>
    <w:rsid w:val="00435162"/>
    <w:rsid w:val="00445924"/>
    <w:rsid w:val="00480668"/>
    <w:rsid w:val="004B0223"/>
    <w:rsid w:val="004C1428"/>
    <w:rsid w:val="004C65C5"/>
    <w:rsid w:val="004D7B1A"/>
    <w:rsid w:val="004E1995"/>
    <w:rsid w:val="004F4105"/>
    <w:rsid w:val="00530BD0"/>
    <w:rsid w:val="005455B8"/>
    <w:rsid w:val="0056001E"/>
    <w:rsid w:val="00583A02"/>
    <w:rsid w:val="00594C3D"/>
    <w:rsid w:val="005C0E06"/>
    <w:rsid w:val="005D5C57"/>
    <w:rsid w:val="005D67FC"/>
    <w:rsid w:val="005E4D3A"/>
    <w:rsid w:val="00610E6E"/>
    <w:rsid w:val="00632223"/>
    <w:rsid w:val="00637CC9"/>
    <w:rsid w:val="00642F28"/>
    <w:rsid w:val="006561B5"/>
    <w:rsid w:val="006A0599"/>
    <w:rsid w:val="006A12DA"/>
    <w:rsid w:val="006B3D60"/>
    <w:rsid w:val="006C5251"/>
    <w:rsid w:val="006D180C"/>
    <w:rsid w:val="0075487F"/>
    <w:rsid w:val="007706F2"/>
    <w:rsid w:val="007B7E84"/>
    <w:rsid w:val="007E1CE9"/>
    <w:rsid w:val="007F0FED"/>
    <w:rsid w:val="008013EF"/>
    <w:rsid w:val="00806B97"/>
    <w:rsid w:val="00824A30"/>
    <w:rsid w:val="008436CE"/>
    <w:rsid w:val="00860DB2"/>
    <w:rsid w:val="008908B9"/>
    <w:rsid w:val="008F3EF6"/>
    <w:rsid w:val="008F44CC"/>
    <w:rsid w:val="008F76D0"/>
    <w:rsid w:val="0090600C"/>
    <w:rsid w:val="00907B10"/>
    <w:rsid w:val="00910EB0"/>
    <w:rsid w:val="00914C68"/>
    <w:rsid w:val="00916F54"/>
    <w:rsid w:val="0093765A"/>
    <w:rsid w:val="00940A0C"/>
    <w:rsid w:val="00994A60"/>
    <w:rsid w:val="009C15BD"/>
    <w:rsid w:val="009E469F"/>
    <w:rsid w:val="00A30A24"/>
    <w:rsid w:val="00A30B7D"/>
    <w:rsid w:val="00A37B28"/>
    <w:rsid w:val="00A45987"/>
    <w:rsid w:val="00A72811"/>
    <w:rsid w:val="00A939B4"/>
    <w:rsid w:val="00AB4FD1"/>
    <w:rsid w:val="00AC7748"/>
    <w:rsid w:val="00B14B46"/>
    <w:rsid w:val="00B605D8"/>
    <w:rsid w:val="00BC3880"/>
    <w:rsid w:val="00BD15AC"/>
    <w:rsid w:val="00BF5AA3"/>
    <w:rsid w:val="00C052D6"/>
    <w:rsid w:val="00C25FBB"/>
    <w:rsid w:val="00C63692"/>
    <w:rsid w:val="00C810F7"/>
    <w:rsid w:val="00C844C8"/>
    <w:rsid w:val="00C91C9F"/>
    <w:rsid w:val="00CA53F0"/>
    <w:rsid w:val="00CB6FA8"/>
    <w:rsid w:val="00CC327A"/>
    <w:rsid w:val="00CD650D"/>
    <w:rsid w:val="00CF495B"/>
    <w:rsid w:val="00CF7D96"/>
    <w:rsid w:val="00D12203"/>
    <w:rsid w:val="00D567F6"/>
    <w:rsid w:val="00D63833"/>
    <w:rsid w:val="00D914A3"/>
    <w:rsid w:val="00D978B5"/>
    <w:rsid w:val="00E14305"/>
    <w:rsid w:val="00E22B4D"/>
    <w:rsid w:val="00E35410"/>
    <w:rsid w:val="00E377D3"/>
    <w:rsid w:val="00E662FF"/>
    <w:rsid w:val="00EB371E"/>
    <w:rsid w:val="00EC0D1A"/>
    <w:rsid w:val="00ED3E3F"/>
    <w:rsid w:val="00EE15A8"/>
    <w:rsid w:val="00EF29AB"/>
    <w:rsid w:val="00F13C90"/>
    <w:rsid w:val="00F20AFA"/>
    <w:rsid w:val="00F479DF"/>
    <w:rsid w:val="00F6223F"/>
    <w:rsid w:val="00F70441"/>
    <w:rsid w:val="00FA6B62"/>
    <w:rsid w:val="00F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DA90"/>
  <w15:chartTrackingRefBased/>
  <w15:docId w15:val="{924C9199-242E-4630-B79B-FAAEE8EE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NormalWeb">
    <w:name w:val="Normal (Web)"/>
    <w:basedOn w:val="Normal"/>
    <w:uiPriority w:val="99"/>
    <w:unhideWhenUsed/>
    <w:rsid w:val="00994A6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tx">
    <w:name w:val="tx"/>
    <w:basedOn w:val="DefaultParagraphFont"/>
    <w:rsid w:val="00994A60"/>
  </w:style>
  <w:style w:type="paragraph" w:customStyle="1" w:styleId="SectionHeading">
    <w:name w:val="Section Heading"/>
    <w:basedOn w:val="Normal"/>
    <w:next w:val="Normal"/>
    <w:uiPriority w:val="1"/>
    <w:qFormat/>
    <w:rsid w:val="002755FC"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Subsection">
    <w:name w:val="Subsection"/>
    <w:basedOn w:val="Normal"/>
    <w:uiPriority w:val="1"/>
    <w:qFormat/>
    <w:rsid w:val="002755FC"/>
    <w:pPr>
      <w:spacing w:before="280" w:after="120"/>
    </w:pPr>
    <w:rPr>
      <w:b/>
      <w:bCs/>
      <w:caps/>
      <w:color w:val="191919" w:themeColor="background2" w:themeShade="1A"/>
    </w:rPr>
  </w:style>
  <w:style w:type="character" w:customStyle="1" w:styleId="pp-headline-item">
    <w:name w:val="pp-headline-item"/>
    <w:basedOn w:val="DefaultParagraphFont"/>
    <w:rsid w:val="002755FC"/>
  </w:style>
  <w:style w:type="paragraph" w:styleId="BalloonText">
    <w:name w:val="Balloon Text"/>
    <w:basedOn w:val="Normal"/>
    <w:link w:val="BalloonTextChar"/>
    <w:uiPriority w:val="99"/>
    <w:semiHidden/>
    <w:unhideWhenUsed/>
    <w:rsid w:val="0041044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45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30B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09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DF"/>
    <w:rPr>
      <w:rFonts w:asciiTheme="majorHAnsi" w:eastAsiaTheme="majorEastAsia" w:hAnsiTheme="majorHAnsi" w:cstheme="majorBidi"/>
      <w:i/>
      <w:iCs/>
      <w:color w:val="0E0E0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46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F83BA0F404380841A450AFEA25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F689E-73F0-46C0-AA41-9E0AA36A4343}"/>
      </w:docPartPr>
      <w:docPartBody>
        <w:p w:rsidR="005805D7" w:rsidRDefault="00FF47CB" w:rsidP="00FF47CB">
          <w:pPr>
            <w:pStyle w:val="87AF83BA0F404380841A450AFEA250C5"/>
          </w:pPr>
          <w:r>
            <w:t>[Your Name]</w:t>
          </w:r>
        </w:p>
      </w:docPartBody>
    </w:docPart>
    <w:docPart>
      <w:docPartPr>
        <w:name w:val="9BC2DEBC2DB3495DAF1A8DF256CE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594FD-14D1-4F0A-B586-9CF2253A18F6}"/>
      </w:docPartPr>
      <w:docPartBody>
        <w:p w:rsidR="00663A2D" w:rsidRDefault="00C738A5" w:rsidP="00C738A5">
          <w:pPr>
            <w:pStyle w:val="9BC2DEBC2DB3495DAF1A8DF256CE4C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E2"/>
    <w:rsid w:val="000231AA"/>
    <w:rsid w:val="00042DFC"/>
    <w:rsid w:val="00053110"/>
    <w:rsid w:val="00071F93"/>
    <w:rsid w:val="00081746"/>
    <w:rsid w:val="00103FD0"/>
    <w:rsid w:val="0016192A"/>
    <w:rsid w:val="00175214"/>
    <w:rsid w:val="00176A1D"/>
    <w:rsid w:val="001B4A6C"/>
    <w:rsid w:val="002A3C24"/>
    <w:rsid w:val="002C045C"/>
    <w:rsid w:val="003046B6"/>
    <w:rsid w:val="0040655F"/>
    <w:rsid w:val="005450AB"/>
    <w:rsid w:val="00561DA8"/>
    <w:rsid w:val="005805D7"/>
    <w:rsid w:val="00624D3A"/>
    <w:rsid w:val="00663A2D"/>
    <w:rsid w:val="006B3F1A"/>
    <w:rsid w:val="006D6EC8"/>
    <w:rsid w:val="006E0E69"/>
    <w:rsid w:val="00725449"/>
    <w:rsid w:val="007308D9"/>
    <w:rsid w:val="007472C5"/>
    <w:rsid w:val="00753576"/>
    <w:rsid w:val="007655CB"/>
    <w:rsid w:val="007729F2"/>
    <w:rsid w:val="00776C89"/>
    <w:rsid w:val="007B4951"/>
    <w:rsid w:val="007F5864"/>
    <w:rsid w:val="009477A6"/>
    <w:rsid w:val="00A07D10"/>
    <w:rsid w:val="00AA0126"/>
    <w:rsid w:val="00B1725D"/>
    <w:rsid w:val="00B40CE2"/>
    <w:rsid w:val="00C03AA5"/>
    <w:rsid w:val="00C2603F"/>
    <w:rsid w:val="00C738A5"/>
    <w:rsid w:val="00CC0F71"/>
    <w:rsid w:val="00CC15AF"/>
    <w:rsid w:val="00CE7C73"/>
    <w:rsid w:val="00D32F05"/>
    <w:rsid w:val="00DC2CE0"/>
    <w:rsid w:val="00E30CCF"/>
    <w:rsid w:val="00EA2733"/>
    <w:rsid w:val="00F961DE"/>
    <w:rsid w:val="00FB4D30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3D259F0AEA46838FEC8918246F186E">
    <w:name w:val="443D259F0AEA46838FEC8918246F186E"/>
  </w:style>
  <w:style w:type="paragraph" w:customStyle="1" w:styleId="E31A9E5BE8FE44BD9F85F031B89B2BAC">
    <w:name w:val="E31A9E5BE8FE44BD9F85F031B89B2BAC"/>
  </w:style>
  <w:style w:type="paragraph" w:customStyle="1" w:styleId="2D794DE4D1A14BFDB82DA3D141F9B8D3">
    <w:name w:val="2D794DE4D1A14BFDB82DA3D141F9B8D3"/>
  </w:style>
  <w:style w:type="paragraph" w:customStyle="1" w:styleId="8A7E6ECD015B4E3B95BF60AE16FE8188">
    <w:name w:val="8A7E6ECD015B4E3B95BF60AE16FE8188"/>
  </w:style>
  <w:style w:type="paragraph" w:customStyle="1" w:styleId="AB7E7FEE63274C609293793000E872C7">
    <w:name w:val="AB7E7FEE63274C609293793000E872C7"/>
  </w:style>
  <w:style w:type="paragraph" w:customStyle="1" w:styleId="241F2C006A98415B84AB8607BE193B72">
    <w:name w:val="241F2C006A98415B84AB8607BE193B72"/>
  </w:style>
  <w:style w:type="paragraph" w:customStyle="1" w:styleId="CBA9CD22689B4BEBB7774CB9D3542177">
    <w:name w:val="CBA9CD22689B4BEBB7774CB9D3542177"/>
  </w:style>
  <w:style w:type="paragraph" w:customStyle="1" w:styleId="C08ED377672C4BE190D03B29DBC863D1">
    <w:name w:val="C08ED377672C4BE190D03B29DBC863D1"/>
    <w:rsid w:val="002C045C"/>
  </w:style>
  <w:style w:type="paragraph" w:customStyle="1" w:styleId="33FDCF393EE64BC9B26B7DC3B1A7060D">
    <w:name w:val="33FDCF393EE64BC9B26B7DC3B1A7060D"/>
    <w:rsid w:val="002C045C"/>
  </w:style>
  <w:style w:type="paragraph" w:customStyle="1" w:styleId="C997A184427442879F2B8862BC58648F">
    <w:name w:val="C997A184427442879F2B8862BC58648F"/>
    <w:rsid w:val="002C045C"/>
  </w:style>
  <w:style w:type="character" w:styleId="PlaceholderText">
    <w:name w:val="Placeholder Text"/>
    <w:basedOn w:val="DefaultParagraphFont"/>
    <w:uiPriority w:val="99"/>
    <w:semiHidden/>
    <w:rsid w:val="00725449"/>
    <w:rPr>
      <w:color w:val="808080"/>
    </w:rPr>
  </w:style>
  <w:style w:type="paragraph" w:customStyle="1" w:styleId="C596502BDEF74F8DAD7D5C6B3BD2F47E">
    <w:name w:val="C596502BDEF74F8DAD7D5C6B3BD2F47E"/>
    <w:rsid w:val="002C045C"/>
  </w:style>
  <w:style w:type="paragraph" w:customStyle="1" w:styleId="EDE535317FDC46F3873802B547C224A3">
    <w:name w:val="EDE535317FDC46F3873802B547C224A3"/>
    <w:rsid w:val="00AA0126"/>
    <w:rPr>
      <w:lang w:eastAsia="zh-CN"/>
    </w:rPr>
  </w:style>
  <w:style w:type="paragraph" w:customStyle="1" w:styleId="7143CB73628B42219113356F04835302">
    <w:name w:val="7143CB73628B42219113356F04835302"/>
    <w:rsid w:val="00AA0126"/>
    <w:rPr>
      <w:lang w:eastAsia="zh-CN"/>
    </w:rPr>
  </w:style>
  <w:style w:type="paragraph" w:customStyle="1" w:styleId="2A544765E4FA4782A5F9E787634539C8">
    <w:name w:val="2A544765E4FA4782A5F9E787634539C8"/>
    <w:rsid w:val="00AA0126"/>
    <w:rPr>
      <w:lang w:eastAsia="zh-CN"/>
    </w:rPr>
  </w:style>
  <w:style w:type="paragraph" w:customStyle="1" w:styleId="CF7A30ADFEDA4D04ACDD87CEF522C610">
    <w:name w:val="CF7A30ADFEDA4D04ACDD87CEF522C610"/>
    <w:rsid w:val="00AA0126"/>
    <w:rPr>
      <w:lang w:eastAsia="zh-CN"/>
    </w:rPr>
  </w:style>
  <w:style w:type="paragraph" w:customStyle="1" w:styleId="5322BF7189D54EF78305FF31C6D5FEA5">
    <w:name w:val="5322BF7189D54EF78305FF31C6D5FEA5"/>
    <w:rsid w:val="00AA0126"/>
    <w:rPr>
      <w:lang w:eastAsia="zh-CN"/>
    </w:rPr>
  </w:style>
  <w:style w:type="paragraph" w:customStyle="1" w:styleId="4DF7F1363BF0488382272B1D2F4F5347">
    <w:name w:val="4DF7F1363BF0488382272B1D2F4F5347"/>
    <w:rsid w:val="00AA0126"/>
    <w:rPr>
      <w:lang w:eastAsia="zh-CN"/>
    </w:rPr>
  </w:style>
  <w:style w:type="paragraph" w:customStyle="1" w:styleId="87AF83BA0F404380841A450AFEA250C5">
    <w:name w:val="87AF83BA0F404380841A450AFEA250C5"/>
    <w:rsid w:val="00FF47CB"/>
    <w:rPr>
      <w:lang w:eastAsia="zh-CN"/>
    </w:rPr>
  </w:style>
  <w:style w:type="paragraph" w:customStyle="1" w:styleId="29411879771B4002B55E44A673FACFFD">
    <w:name w:val="29411879771B4002B55E44A673FACFFD"/>
    <w:rsid w:val="00FF47CB"/>
    <w:rPr>
      <w:lang w:eastAsia="zh-CN"/>
    </w:rPr>
  </w:style>
  <w:style w:type="paragraph" w:customStyle="1" w:styleId="BE0F629AFBE340EAA1F1275916AF8DF0">
    <w:name w:val="BE0F629AFBE340EAA1F1275916AF8DF0"/>
    <w:rsid w:val="00FF47CB"/>
    <w:rPr>
      <w:lang w:eastAsia="zh-CN"/>
    </w:rPr>
  </w:style>
  <w:style w:type="paragraph" w:customStyle="1" w:styleId="802F5DCBC6464F0DBE09D8A6770C714B">
    <w:name w:val="802F5DCBC6464F0DBE09D8A6770C714B"/>
    <w:rsid w:val="00FF47CB"/>
    <w:rPr>
      <w:lang w:eastAsia="zh-CN"/>
    </w:rPr>
  </w:style>
  <w:style w:type="paragraph" w:customStyle="1" w:styleId="AAF3F2BF787D4555B6B13F26BC96353F">
    <w:name w:val="AAF3F2BF787D4555B6B13F26BC96353F"/>
    <w:rsid w:val="00725449"/>
    <w:rPr>
      <w:lang w:eastAsia="zh-CN"/>
    </w:rPr>
  </w:style>
  <w:style w:type="paragraph" w:customStyle="1" w:styleId="61FE1915725E4D0993BD3F0461A1991B">
    <w:name w:val="61FE1915725E4D0993BD3F0461A1991B"/>
    <w:rsid w:val="00725449"/>
    <w:rPr>
      <w:lang w:eastAsia="zh-CN"/>
    </w:rPr>
  </w:style>
  <w:style w:type="paragraph" w:customStyle="1" w:styleId="7518B1600CE14A39BC0C9D249E3CD2CD">
    <w:name w:val="7518B1600CE14A39BC0C9D249E3CD2CD"/>
    <w:rsid w:val="00725449"/>
    <w:rPr>
      <w:lang w:eastAsia="zh-CN"/>
    </w:rPr>
  </w:style>
  <w:style w:type="paragraph" w:customStyle="1" w:styleId="F7561AAFF93D42E2A3C59D784639EB02">
    <w:name w:val="F7561AAFF93D42E2A3C59D784639EB02"/>
    <w:rsid w:val="00753576"/>
    <w:rPr>
      <w:lang w:eastAsia="zh-CN"/>
    </w:rPr>
  </w:style>
  <w:style w:type="paragraph" w:customStyle="1" w:styleId="8C764285405C4919BCAA87FECB699C45">
    <w:name w:val="8C764285405C4919BCAA87FECB699C45"/>
    <w:rsid w:val="00753576"/>
    <w:rPr>
      <w:lang w:eastAsia="zh-CN"/>
    </w:rPr>
  </w:style>
  <w:style w:type="paragraph" w:customStyle="1" w:styleId="75E996528DAB44FD94D9881AA371ECF7">
    <w:name w:val="75E996528DAB44FD94D9881AA371ECF7"/>
    <w:rsid w:val="00C738A5"/>
    <w:rPr>
      <w:lang w:eastAsia="ko-KR"/>
    </w:rPr>
  </w:style>
  <w:style w:type="paragraph" w:customStyle="1" w:styleId="9BC2DEBC2DB3495DAF1A8DF256CE4C20">
    <w:name w:val="9BC2DEBC2DB3495DAF1A8DF256CE4C20"/>
    <w:rsid w:val="00C738A5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819 Pineberry Dr 301, Brandon, FL</CompanyAddress>
  <CompanyPhone>813-369-4575</CompanyPhone>
  <CompanyFax/>
  <CompanyEmail>lee46@usf.edu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D8517-F2E6-4311-8D2D-BE87B0C1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 Daniel Lee</dc:creator>
  <cp:keywords/>
  <cp:lastModifiedBy>Handong Lee</cp:lastModifiedBy>
  <cp:revision>3</cp:revision>
  <cp:lastPrinted>2016-02-05T16:19:00Z</cp:lastPrinted>
  <dcterms:created xsi:type="dcterms:W3CDTF">2020-09-04T16:30:00Z</dcterms:created>
  <dcterms:modified xsi:type="dcterms:W3CDTF">2020-09-30T01:09:00Z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